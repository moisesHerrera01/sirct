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BB" w:rsidRPr="006F5006" w:rsidRDefault="00C2500A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>Hora de Inicio: ___________                                         Hora de Finalización: ____________</w:t>
      </w:r>
    </w:p>
    <w:p w:rsidR="001B23BC" w:rsidRDefault="001B23BC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8BD">
        <w:rPr>
          <w:rFonts w:ascii="Times New Roman" w:hAnsi="Times New Roman" w:cs="Times New Roman"/>
          <w:b/>
          <w:sz w:val="24"/>
          <w:szCs w:val="24"/>
        </w:rPr>
        <w:t>Alberto</w:t>
      </w:r>
      <w:bookmarkStart w:id="0" w:name="_GoBack"/>
      <w:bookmarkEnd w:id="0"/>
    </w:p>
    <w:p w:rsidR="00C2500A" w:rsidRPr="009B5ABF" w:rsidRDefault="006F5006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006">
        <w:rPr>
          <w:rFonts w:ascii="Times New Roman" w:hAnsi="Times New Roman" w:cs="Times New Roman"/>
          <w:b/>
          <w:sz w:val="24"/>
          <w:szCs w:val="24"/>
        </w:rPr>
        <w:t xml:space="preserve">EXP. No </w:t>
      </w:r>
    </w:p>
    <w:p w:rsidR="00DD7914" w:rsidRDefault="00DD7914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BBB</w:t>
      </w:r>
    </w:p>
    <w:p w:rsidR="00DD7914" w:rsidRDefault="002D4E1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CCC</w:t>
      </w:r>
    </w:p>
    <w:p w:rsidR="002D4E1B" w:rsidRDefault="009F12AB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PROPIETARIO O REPRESENTANTE LEGAL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DDD</w:t>
      </w:r>
    </w:p>
    <w:p w:rsidR="00D86C01" w:rsidRDefault="00D86C01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C01" w:rsidRPr="00D86C01" w:rsidRDefault="00845AFD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Pr="00845AFD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SOLICITANTE: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KKK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TELEFONO: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LLL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MMM</w:t>
      </w:r>
    </w:p>
    <w:p w:rsidR="009A0341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DELEGADO ASIGNADO: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NNN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SALARIO: </w:t>
      </w:r>
      <w:r w:rsidRPr="00E76949">
        <w:rPr>
          <w:rFonts w:ascii="Times New Roman" w:hAnsi="Times New Roman" w:cs="Times New Roman"/>
          <w:b/>
          <w:sz w:val="24"/>
          <w:szCs w:val="24"/>
          <w:u w:val="single"/>
        </w:rPr>
        <w:t>$ OOO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DE PAGO: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PPP</w:t>
      </w:r>
    </w:p>
    <w:p w:rsidR="00E76949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QQQ</w:t>
      </w:r>
    </w:p>
    <w:p w:rsidR="00D1087A" w:rsidRDefault="00E76949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HORARIO DE TRABAJO: </w:t>
      </w:r>
      <w:r w:rsidRPr="00D1087A">
        <w:rPr>
          <w:rFonts w:ascii="Times New Roman" w:hAnsi="Times New Roman" w:cs="Times New Roman"/>
          <w:b/>
          <w:sz w:val="24"/>
          <w:szCs w:val="24"/>
          <w:u w:val="single"/>
        </w:rPr>
        <w:t>RRR</w:t>
      </w:r>
    </w:p>
    <w:p w:rsidR="009A0341" w:rsidRPr="00845AFD" w:rsidRDefault="009A0341" w:rsidP="00C250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0341" w:rsidRPr="00845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D"/>
    <w:rsid w:val="0012297B"/>
    <w:rsid w:val="001B23BC"/>
    <w:rsid w:val="002D4E1B"/>
    <w:rsid w:val="004102C1"/>
    <w:rsid w:val="005F41A0"/>
    <w:rsid w:val="006909C6"/>
    <w:rsid w:val="006F5006"/>
    <w:rsid w:val="007F3001"/>
    <w:rsid w:val="00845AFD"/>
    <w:rsid w:val="009A0341"/>
    <w:rsid w:val="009B5ABF"/>
    <w:rsid w:val="009F12AB"/>
    <w:rsid w:val="00B015BB"/>
    <w:rsid w:val="00B138BD"/>
    <w:rsid w:val="00C2500A"/>
    <w:rsid w:val="00C357C7"/>
    <w:rsid w:val="00D1087A"/>
    <w:rsid w:val="00D86C01"/>
    <w:rsid w:val="00DB0756"/>
    <w:rsid w:val="00DD7914"/>
    <w:rsid w:val="00E35B47"/>
    <w:rsid w:val="00E76949"/>
    <w:rsid w:val="00F37233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7A6F1"/>
  <w15:chartTrackingRefBased/>
  <w15:docId w15:val="{1AA304B6-6460-4905-827B-DE46694E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sirct\files\templates\FichaSolicitud_PNPJ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FichaSolicitud_PNPJ</Template>
  <TotalTime>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mtps</dc:creator>
  <cp:keywords/>
  <dc:description/>
  <cp:lastModifiedBy>mtps</cp:lastModifiedBy>
  <cp:revision>2</cp:revision>
  <dcterms:created xsi:type="dcterms:W3CDTF">2018-09-06T20:36:00Z</dcterms:created>
  <dcterms:modified xsi:type="dcterms:W3CDTF">2018-09-06T20:56:00Z</dcterms:modified>
</cp:coreProperties>
</file>