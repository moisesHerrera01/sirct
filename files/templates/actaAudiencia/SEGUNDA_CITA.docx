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7F" w:rsidRPr="00410C7E" w:rsidRDefault="00895E7F" w:rsidP="00410C7E">
      <w:r w:rsidRPr="00410C7E">
        <w:t>EXP. No. ${</w:t>
      </w:r>
      <w:proofErr w:type="spellStart"/>
      <w:r w:rsidRPr="00410C7E">
        <w:t>no_expediente</w:t>
      </w:r>
      <w:proofErr w:type="spellEnd"/>
      <w:r w:rsidRPr="00410C7E">
        <w:t>}</w:t>
      </w:r>
    </w:p>
    <w:p w:rsidR="00895E7F" w:rsidRPr="00410C7E" w:rsidRDefault="00895E7F" w:rsidP="00410C7E">
      <w:r w:rsidRPr="00410C7E">
        <w:t>${</w:t>
      </w:r>
      <w:proofErr w:type="spellStart"/>
      <w:r w:rsidRPr="00410C7E">
        <w:t>delegado_audiencia</w:t>
      </w:r>
      <w:proofErr w:type="spellEnd"/>
      <w:r w:rsidRPr="00410C7E">
        <w:t>}</w:t>
      </w:r>
    </w:p>
    <w:p w:rsidR="004D3856" w:rsidRPr="00410C7E" w:rsidRDefault="004D3856" w:rsidP="00410C7E"/>
    <w:p w:rsidR="001B533A" w:rsidRPr="00410C7E" w:rsidRDefault="00895E7F" w:rsidP="005112DC">
      <w:pPr>
        <w:jc w:val="both"/>
      </w:pPr>
      <w:r w:rsidRPr="00410C7E">
        <w:t xml:space="preserve">LA DIRECCION GENERAL DE TRABAJO. </w:t>
      </w:r>
      <w:r w:rsidRPr="005112DC">
        <w:rPr>
          <w:b/>
        </w:rPr>
        <w:t>${departamento}</w:t>
      </w:r>
      <w:r w:rsidRPr="00410C7E">
        <w:t xml:space="preserve">, a las </w:t>
      </w:r>
      <w:r w:rsidRPr="005112DC">
        <w:rPr>
          <w:b/>
        </w:rPr>
        <w:t>${</w:t>
      </w:r>
      <w:proofErr w:type="spellStart"/>
      <w:r w:rsidRPr="005112DC">
        <w:rPr>
          <w:b/>
        </w:rPr>
        <w:t>hora_audiencia</w:t>
      </w:r>
      <w:proofErr w:type="spellEnd"/>
      <w:r w:rsidRPr="005112DC">
        <w:rPr>
          <w:b/>
        </w:rPr>
        <w:t>}</w:t>
      </w:r>
      <w:r w:rsidRPr="00410C7E">
        <w:t xml:space="preserve"> horas con </w:t>
      </w:r>
      <w:r w:rsidRPr="005112DC">
        <w:rPr>
          <w:b/>
        </w:rPr>
        <w:t>${</w:t>
      </w:r>
      <w:proofErr w:type="spellStart"/>
      <w:r w:rsidRPr="005112DC">
        <w:rPr>
          <w:b/>
        </w:rPr>
        <w:t>minuto_audiencia</w:t>
      </w:r>
      <w:proofErr w:type="spellEnd"/>
      <w:r w:rsidRPr="005112DC">
        <w:rPr>
          <w:b/>
        </w:rPr>
        <w:t>}</w:t>
      </w:r>
      <w:r w:rsidRPr="00410C7E">
        <w:t xml:space="preserve"> minutos del día </w:t>
      </w:r>
      <w:r w:rsidRPr="005112DC">
        <w:rPr>
          <w:b/>
        </w:rPr>
        <w:t>${</w:t>
      </w:r>
      <w:proofErr w:type="spellStart"/>
      <w:r w:rsidRPr="005112DC">
        <w:rPr>
          <w:b/>
        </w:rPr>
        <w:t>dia_audiencia</w:t>
      </w:r>
      <w:proofErr w:type="spellEnd"/>
      <w:r w:rsidRPr="005112DC">
        <w:rPr>
          <w:b/>
        </w:rPr>
        <w:t>}</w:t>
      </w:r>
      <w:r w:rsidRPr="00410C7E">
        <w:t xml:space="preserve"> de </w:t>
      </w:r>
      <w:r w:rsidRPr="005112DC">
        <w:rPr>
          <w:b/>
        </w:rPr>
        <w:t>${</w:t>
      </w:r>
      <w:proofErr w:type="spellStart"/>
      <w:r w:rsidRPr="005112DC">
        <w:rPr>
          <w:b/>
        </w:rPr>
        <w:t>mes_audiencia</w:t>
      </w:r>
      <w:proofErr w:type="spellEnd"/>
      <w:r w:rsidRPr="005112DC">
        <w:rPr>
          <w:b/>
        </w:rPr>
        <w:t>}</w:t>
      </w:r>
      <w:r w:rsidRPr="00410C7E">
        <w:t xml:space="preserve"> de </w:t>
      </w:r>
      <w:r w:rsidRPr="005112DC">
        <w:rPr>
          <w:b/>
        </w:rPr>
        <w:t>${</w:t>
      </w:r>
      <w:proofErr w:type="spellStart"/>
      <w:r w:rsidRPr="005112DC">
        <w:rPr>
          <w:b/>
        </w:rPr>
        <w:t>anio_audiencia</w:t>
      </w:r>
      <w:proofErr w:type="spellEnd"/>
      <w:r w:rsidRPr="005112DC">
        <w:rPr>
          <w:b/>
        </w:rPr>
        <w:t>}</w:t>
      </w:r>
      <w:r w:rsidR="001947C0" w:rsidRPr="00410C7E">
        <w:t xml:space="preserve">. ANTE MI </w:t>
      </w:r>
      <w:r w:rsidRPr="005112DC">
        <w:rPr>
          <w:b/>
        </w:rPr>
        <w:t>${</w:t>
      </w:r>
      <w:proofErr w:type="spellStart"/>
      <w:r w:rsidRPr="005112DC">
        <w:rPr>
          <w:b/>
        </w:rPr>
        <w:t>delegado_audiencia</w:t>
      </w:r>
      <w:proofErr w:type="spellEnd"/>
      <w:r w:rsidRPr="005112DC">
        <w:rPr>
          <w:b/>
        </w:rPr>
        <w:t>}</w:t>
      </w:r>
      <w:r w:rsidR="001947C0" w:rsidRPr="00410C7E">
        <w:t>, Delegad</w:t>
      </w:r>
      <w:r w:rsidR="00787999" w:rsidRPr="00410C7E">
        <w:t>o(</w:t>
      </w:r>
      <w:r w:rsidR="001947C0" w:rsidRPr="00410C7E">
        <w:t>a</w:t>
      </w:r>
      <w:r w:rsidR="00787999" w:rsidRPr="00410C7E">
        <w:t>)</w:t>
      </w:r>
      <w:r w:rsidR="001947C0" w:rsidRPr="00410C7E">
        <w:t xml:space="preserve"> de Trabajo</w:t>
      </w:r>
      <w:r w:rsidR="00787999" w:rsidRPr="00410C7E">
        <w:t>(a)</w:t>
      </w:r>
      <w:r w:rsidR="00211AB8" w:rsidRPr="00410C7E">
        <w:t>, comparece</w:t>
      </w:r>
      <w:r w:rsidR="001947C0" w:rsidRPr="00410C7E">
        <w:t xml:space="preserve"> para celebrar audiencia de mediación </w:t>
      </w:r>
      <w:r w:rsidRPr="00410C7E">
        <w:t xml:space="preserve">${solicitante} </w:t>
      </w:r>
      <w:r w:rsidR="001947C0" w:rsidRPr="00410C7E">
        <w:t xml:space="preserve">Sin embargo dicha audiencia no pudo celebrarse debido a la inasistencia de la </w:t>
      </w:r>
      <w:r w:rsidR="00476CC5" w:rsidRPr="005112DC">
        <w:rPr>
          <w:b/>
        </w:rPr>
        <w:t>${ausente}</w:t>
      </w:r>
      <w:r w:rsidR="004C482A" w:rsidRPr="00410C7E">
        <w:t xml:space="preserve">. En vista de lo anterior </w:t>
      </w:r>
      <w:proofErr w:type="gramStart"/>
      <w:r w:rsidR="004D1AFB" w:rsidRPr="00410C7E">
        <w:t>el(</w:t>
      </w:r>
      <w:proofErr w:type="gramEnd"/>
      <w:r w:rsidR="004D1AFB" w:rsidRPr="00410C7E">
        <w:t>l</w:t>
      </w:r>
      <w:r w:rsidR="001947C0" w:rsidRPr="00410C7E">
        <w:t>a</w:t>
      </w:r>
      <w:r w:rsidR="004D1AFB" w:rsidRPr="00410C7E">
        <w:t>)</w:t>
      </w:r>
      <w:r w:rsidR="001947C0" w:rsidRPr="00410C7E">
        <w:t xml:space="preserve"> SUSCRIT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DELEGAD</w:t>
      </w:r>
      <w:r w:rsidR="004D1AFB" w:rsidRPr="00410C7E">
        <w:t>O(</w:t>
      </w:r>
      <w:r w:rsidR="001947C0" w:rsidRPr="00410C7E">
        <w:t>A</w:t>
      </w:r>
      <w:r w:rsidR="004D1AFB" w:rsidRPr="00410C7E">
        <w:t>)</w:t>
      </w:r>
      <w:r w:rsidR="001947C0" w:rsidRPr="00410C7E">
        <w:t xml:space="preserve"> RESUELVE: DEJAR PENDIENTE DE AUDIENCIA LAS PRESENTES DILIGENCIAS PARA </w:t>
      </w:r>
      <w:r w:rsidR="004D3856" w:rsidRPr="00410C7E">
        <w:t xml:space="preserve">EL DIA </w:t>
      </w:r>
      <w:r w:rsidR="00476CC5" w:rsidRPr="005427CD">
        <w:rPr>
          <w:b/>
        </w:rPr>
        <w:t>${dia_audiencia2}</w:t>
      </w:r>
      <w:r w:rsidR="004D3856" w:rsidRPr="00410C7E">
        <w:t xml:space="preserve"> DE </w:t>
      </w:r>
      <w:r w:rsidR="00476CC5" w:rsidRPr="005427CD">
        <w:rPr>
          <w:b/>
        </w:rPr>
        <w:t>${mes_audiencia2}</w:t>
      </w:r>
      <w:r w:rsidR="004D3856" w:rsidRPr="00410C7E">
        <w:t xml:space="preserve"> DE </w:t>
      </w:r>
      <w:r w:rsidR="00476CC5" w:rsidRPr="005427CD">
        <w:rPr>
          <w:b/>
        </w:rPr>
        <w:t>${anio_audiencia2}</w:t>
      </w:r>
      <w:r w:rsidR="004D3856" w:rsidRPr="00410C7E">
        <w:t>. Y no habien</w:t>
      </w:r>
      <w:bookmarkStart w:id="0" w:name="_GoBack"/>
      <w:bookmarkEnd w:id="0"/>
      <w:r w:rsidR="004D3856" w:rsidRPr="00410C7E">
        <w:t xml:space="preserve">do nada </w:t>
      </w:r>
      <w:r w:rsidR="00476CC5" w:rsidRPr="00410C7E">
        <w:t>más</w:t>
      </w:r>
      <w:r w:rsidR="004D3856" w:rsidRPr="00410C7E">
        <w:t xml:space="preserve"> que hacer constar se cierra la presente acta y leída que les fue a </w:t>
      </w:r>
      <w:r w:rsidR="00476CC5" w:rsidRPr="00410C7E">
        <w:t xml:space="preserve">él </w:t>
      </w:r>
      <w:r w:rsidR="004D3856" w:rsidRPr="00410C7E">
        <w:t>(la) compareciente, la ratifica y para constancia firmamos.</w:t>
      </w:r>
    </w:p>
    <w:sectPr w:rsidR="001B533A" w:rsidRPr="00410C7E" w:rsidSect="00381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8B"/>
    <w:rsid w:val="00084B8B"/>
    <w:rsid w:val="001947C0"/>
    <w:rsid w:val="001B533A"/>
    <w:rsid w:val="00211AB8"/>
    <w:rsid w:val="00346E8D"/>
    <w:rsid w:val="003812D5"/>
    <w:rsid w:val="00410C7E"/>
    <w:rsid w:val="00476CC5"/>
    <w:rsid w:val="004C482A"/>
    <w:rsid w:val="004D04EF"/>
    <w:rsid w:val="004D1AFB"/>
    <w:rsid w:val="004D3856"/>
    <w:rsid w:val="005112DC"/>
    <w:rsid w:val="005427CD"/>
    <w:rsid w:val="005F48C5"/>
    <w:rsid w:val="00787999"/>
    <w:rsid w:val="00895E7F"/>
    <w:rsid w:val="0099361F"/>
    <w:rsid w:val="00BF2D06"/>
    <w:rsid w:val="00C55B1D"/>
    <w:rsid w:val="00E30D2D"/>
    <w:rsid w:val="00E96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FA49C-DA72-46E4-9366-93244727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2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FORMATOS%20INDIVIDUALES\SIN%20TRABAJADOR\SEGUNDA%20CITA%20(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SEGUNDA CITA (DEFENSOR - SIN TRABAJADOR)</Template>
  <TotalTime>51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Margarita Segovia</dc:creator>
  <cp:lastModifiedBy>Moisés Daniel Herrera Criollo</cp:lastModifiedBy>
  <cp:revision>3</cp:revision>
  <dcterms:created xsi:type="dcterms:W3CDTF">2018-10-08T20:26:00Z</dcterms:created>
  <dcterms:modified xsi:type="dcterms:W3CDTF">2018-11-01T17:55:00Z</dcterms:modified>
</cp:coreProperties>
</file>