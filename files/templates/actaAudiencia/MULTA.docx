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C5" w:rsidRPr="009F39C5" w:rsidRDefault="009F39C5" w:rsidP="009F39C5">
      <w:pPr>
        <w:rPr>
          <w:b/>
        </w:rPr>
      </w:pPr>
      <w:r w:rsidRPr="009F39C5">
        <w:rPr>
          <w:b/>
        </w:rPr>
        <w:t>EXP. No. ${no_expediente}</w:t>
      </w:r>
    </w:p>
    <w:p w:rsidR="00B64503" w:rsidRDefault="00B64503" w:rsidP="00B64503">
      <w:pPr>
        <w:jc w:val="both"/>
        <w:rPr>
          <w:b/>
        </w:rPr>
      </w:pPr>
      <w:r>
        <w:rPr>
          <w:b/>
        </w:rPr>
        <w:t>${</w:t>
      </w:r>
      <w:r w:rsidR="00D8147A">
        <w:rPr>
          <w:b/>
        </w:rPr>
        <w:t>nombre</w:t>
      </w:r>
      <w:r>
        <w:rPr>
          <w:b/>
        </w:rPr>
        <w:t>_</w:t>
      </w:r>
      <w:r w:rsidR="00D70263">
        <w:rPr>
          <w:b/>
        </w:rPr>
        <w:t>delegado</w:t>
      </w:r>
      <w:bookmarkStart w:id="0" w:name="_GoBack"/>
      <w:bookmarkEnd w:id="0"/>
      <w:r>
        <w:rPr>
          <w:b/>
        </w:rPr>
        <w:t>}/${delegado_audiencia}</w:t>
      </w:r>
    </w:p>
    <w:p w:rsidR="009F39C5" w:rsidRPr="009F39C5" w:rsidRDefault="009F39C5" w:rsidP="009A24CE">
      <w:pPr>
        <w:jc w:val="both"/>
      </w:pPr>
      <w:r w:rsidRPr="009A24CE">
        <w:rPr>
          <w:b/>
        </w:rPr>
        <w:t>LA DIRECCION GENERAL DE TRABAJO.</w:t>
      </w:r>
      <w:r w:rsidRPr="009F39C5">
        <w:t xml:space="preserve"> </w:t>
      </w:r>
      <w:r w:rsidRPr="009F39C5">
        <w:rPr>
          <w:b/>
        </w:rPr>
        <w:t>${departamento}</w:t>
      </w:r>
      <w:r w:rsidRPr="009F39C5">
        <w:t xml:space="preserve">, a las </w:t>
      </w:r>
      <w:r w:rsidRPr="009F39C5">
        <w:rPr>
          <w:b/>
        </w:rPr>
        <w:t>${hora_audiencia}</w:t>
      </w:r>
      <w:r w:rsidRPr="009F39C5">
        <w:t xml:space="preserve"> horas con </w:t>
      </w:r>
      <w:r w:rsidRPr="009F39C5">
        <w:rPr>
          <w:b/>
        </w:rPr>
        <w:t>${minuto_audiencia}</w:t>
      </w:r>
      <w:r w:rsidRPr="009F39C5">
        <w:t xml:space="preserve"> minutos del día </w:t>
      </w:r>
      <w:r w:rsidRPr="009F39C5">
        <w:rPr>
          <w:b/>
        </w:rPr>
        <w:t>${dia_audiencia}</w:t>
      </w:r>
      <w:r w:rsidRPr="009F39C5">
        <w:t xml:space="preserve"> de </w:t>
      </w:r>
      <w:r w:rsidRPr="009A24CE">
        <w:rPr>
          <w:b/>
        </w:rPr>
        <w:t>${mes_audiencia}</w:t>
      </w:r>
      <w:r w:rsidRPr="009F39C5">
        <w:t xml:space="preserve"> de </w:t>
      </w:r>
      <w:r w:rsidRPr="009A24CE">
        <w:rPr>
          <w:b/>
        </w:rPr>
        <w:t>${anio_audiencia}</w:t>
      </w:r>
      <w:r w:rsidRPr="009F39C5">
        <w:t xml:space="preserve">. ANTE MI </w:t>
      </w:r>
      <w:r w:rsidRPr="009A24CE">
        <w:rPr>
          <w:b/>
        </w:rPr>
        <w:t>${delegado_audiencia}</w:t>
      </w:r>
      <w:r w:rsidRPr="009F39C5">
        <w:t xml:space="preserve">, Delegado(a) de Trabajo, comparecen para celebrar audiencia de mediación ${solicitante} Sin embargo, dicha audiencia no pudo celebrarse debido a la inasistencia de la parte patronal, no obstante haber sido citada legalmente hasta por segunda vez, incumpliendo el Artículo veintiséis de la Ley de Organización y Funciones del Sector Trabajo y Previsión Social. En vista de lo anterior la SUSCRITA DELEGADA(O) RESUELVE: I) PASAR A TRAMITE DE MULTA LAS PRESENTES DILIGENCIAS, como lo establece el Artículo treinta y dos de la Ley de Organización y Funciones del Sector Trabajo y Previsión Social. Y II) Remítase la correspondiente certificación de las mismas con </w:t>
      </w:r>
      <w:r w:rsidRPr="009A24CE">
        <w:rPr>
          <w:b/>
        </w:rPr>
        <w:t>${numero_folios}</w:t>
      </w:r>
      <w:r w:rsidRPr="009F39C5">
        <w:t xml:space="preserve"> folios útiles a la Dirección General de Inspección para su correspondiente trámite. Y no habiendo nada más que hacer constar se cierra la presente acta y leída que les fue a los (las) comparecientes, la ratifican y para constancia firmamos. Archívense. –</w:t>
      </w:r>
    </w:p>
    <w:p w:rsidR="009F39C5" w:rsidRPr="009F39C5" w:rsidRDefault="009F39C5" w:rsidP="009F39C5"/>
    <w:sectPr w:rsidR="009F39C5" w:rsidRPr="009F39C5" w:rsidSect="0000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2F"/>
    <w:rsid w:val="00007C19"/>
    <w:rsid w:val="000E1CB3"/>
    <w:rsid w:val="001947C0"/>
    <w:rsid w:val="001B533A"/>
    <w:rsid w:val="00205FB7"/>
    <w:rsid w:val="00334A4C"/>
    <w:rsid w:val="003B01C3"/>
    <w:rsid w:val="003F61E0"/>
    <w:rsid w:val="004D3856"/>
    <w:rsid w:val="0053014E"/>
    <w:rsid w:val="005D0F98"/>
    <w:rsid w:val="00666821"/>
    <w:rsid w:val="00693214"/>
    <w:rsid w:val="0069588B"/>
    <w:rsid w:val="007A7F47"/>
    <w:rsid w:val="009A24CE"/>
    <w:rsid w:val="009F39C5"/>
    <w:rsid w:val="00B64503"/>
    <w:rsid w:val="00C0331C"/>
    <w:rsid w:val="00C11E2F"/>
    <w:rsid w:val="00C1418D"/>
    <w:rsid w:val="00D70263"/>
    <w:rsid w:val="00D8147A"/>
    <w:rsid w:val="00DF6E1B"/>
    <w:rsid w:val="00E12B45"/>
    <w:rsid w:val="00E81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D68A3-E8DA-4D30-AE2D-3AA7523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esktop\FORMATOS\ACTAS%20CON%20DEFENSORES\MULTA%20(CON%20DEFENSOR%20Y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MULTA (CON DEFENSOR Y TRABAJADOR)</Template>
  <TotalTime>16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7</cp:revision>
  <dcterms:created xsi:type="dcterms:W3CDTF">2018-10-08T20:07:00Z</dcterms:created>
  <dcterms:modified xsi:type="dcterms:W3CDTF">2018-11-15T21:25:00Z</dcterms:modified>
</cp:coreProperties>
</file>