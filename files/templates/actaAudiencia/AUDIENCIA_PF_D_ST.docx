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BA" w:rsidRPr="00A10280" w:rsidRDefault="00F755BA" w:rsidP="00A10280">
      <w:pPr>
        <w:jc w:val="both"/>
        <w:rPr>
          <w:b/>
        </w:rPr>
      </w:pPr>
      <w:r w:rsidRPr="00A10280">
        <w:rPr>
          <w:b/>
        </w:rPr>
        <w:t>EXP. No. ${</w:t>
      </w:r>
      <w:proofErr w:type="spellStart"/>
      <w:r w:rsidRPr="00A10280">
        <w:rPr>
          <w:b/>
        </w:rPr>
        <w:t>no_expediente</w:t>
      </w:r>
      <w:proofErr w:type="spellEnd"/>
      <w:r w:rsidRPr="00A10280">
        <w:rPr>
          <w:b/>
        </w:rPr>
        <w:t>}</w:t>
      </w:r>
    </w:p>
    <w:p w:rsidR="004D3856" w:rsidRPr="00A10280" w:rsidRDefault="00F755BA" w:rsidP="00A10280">
      <w:pPr>
        <w:jc w:val="both"/>
        <w:rPr>
          <w:b/>
        </w:rPr>
      </w:pPr>
      <w:r w:rsidRPr="00A10280">
        <w:rPr>
          <w:b/>
        </w:rPr>
        <w:t>${</w:t>
      </w:r>
      <w:proofErr w:type="spellStart"/>
      <w:r w:rsidRPr="00A10280">
        <w:rPr>
          <w:b/>
        </w:rPr>
        <w:t>nombre_delegado</w:t>
      </w:r>
      <w:proofErr w:type="spellEnd"/>
      <w:r w:rsidRPr="00A10280">
        <w:rPr>
          <w:b/>
        </w:rPr>
        <w:t>}</w:t>
      </w:r>
    </w:p>
    <w:p w:rsidR="00325F33" w:rsidRPr="00A10280" w:rsidRDefault="001947C0" w:rsidP="00A10280">
      <w:pPr>
        <w:jc w:val="both"/>
      </w:pPr>
      <w:r w:rsidRPr="00A10280">
        <w:rPr>
          <w:b/>
        </w:rPr>
        <w:t xml:space="preserve">LA DIRECCION GENERAL DE TRABAJO. </w:t>
      </w:r>
      <w:r w:rsidR="00F755BA" w:rsidRPr="00A10280">
        <w:rPr>
          <w:b/>
        </w:rPr>
        <w:t>${departamento}</w:t>
      </w:r>
      <w:r w:rsidRPr="00A10280">
        <w:t xml:space="preserve">,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dia_audiencia</w:t>
      </w:r>
      <w:proofErr w:type="spellEnd"/>
      <w:r w:rsidR="00F755BA" w:rsidRPr="00A10280">
        <w:rPr>
          <w:b/>
        </w:rPr>
        <w:t>}</w:t>
      </w:r>
      <w:r w:rsidR="00F755BA" w:rsidRPr="00A10280">
        <w:t xml:space="preserve"> </w:t>
      </w:r>
      <w:r w:rsidRPr="00A10280">
        <w:t xml:space="preserve"> de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mes_audiencia</w:t>
      </w:r>
      <w:proofErr w:type="spellEnd"/>
      <w:r w:rsidR="00F755BA" w:rsidRPr="00A10280">
        <w:rPr>
          <w:b/>
        </w:rPr>
        <w:t>}</w:t>
      </w:r>
      <w:r w:rsidR="00F755BA" w:rsidRPr="00A10280">
        <w:t xml:space="preserve"> </w:t>
      </w:r>
      <w:r w:rsidRPr="00A10280">
        <w:t xml:space="preserve"> de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anio_audiencia</w:t>
      </w:r>
      <w:proofErr w:type="spellEnd"/>
      <w:r w:rsidR="00F755BA" w:rsidRPr="00A10280">
        <w:rPr>
          <w:b/>
        </w:rPr>
        <w:t>}</w:t>
      </w:r>
      <w:r w:rsidRPr="00A10280">
        <w:t xml:space="preserve">. ANTE MI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nombre_delegado</w:t>
      </w:r>
      <w:proofErr w:type="spellEnd"/>
      <w:r w:rsidR="00F755BA" w:rsidRPr="00A10280">
        <w:rPr>
          <w:b/>
        </w:rPr>
        <w:t>}</w:t>
      </w:r>
      <w:r w:rsidRPr="00A10280">
        <w:t>, Delegad</w:t>
      </w:r>
      <w:r w:rsidR="00AF5E14" w:rsidRPr="00A10280">
        <w:t>o(</w:t>
      </w:r>
      <w:r w:rsidRPr="00A10280">
        <w:t>a</w:t>
      </w:r>
      <w:r w:rsidR="00AF5E14" w:rsidRPr="00A10280">
        <w:t>)</w:t>
      </w:r>
      <w:r w:rsidRPr="00A10280">
        <w:t xml:space="preserve"> de Trabajo, comparecen para celebrar audiencia de mediación </w:t>
      </w:r>
      <w:r w:rsidR="003B63D8" w:rsidRPr="00A10280">
        <w:t xml:space="preserve">en representación </w:t>
      </w:r>
      <w:proofErr w:type="spellStart"/>
      <w:r w:rsidR="003B63D8" w:rsidRPr="00A10280">
        <w:t xml:space="preserve">de </w:t>
      </w:r>
      <w:r w:rsidR="002A7C90" w:rsidRPr="00A10280">
        <w:t>el</w:t>
      </w:r>
      <w:proofErr w:type="spellEnd"/>
      <w:r w:rsidR="002A7C90" w:rsidRPr="00A10280">
        <w:t xml:space="preserve">(la) trabajador(a)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nombre_solicitante</w:t>
      </w:r>
      <w:proofErr w:type="spellEnd"/>
      <w:r w:rsidR="00F755BA" w:rsidRPr="00A10280">
        <w:rPr>
          <w:b/>
        </w:rPr>
        <w:t>}</w:t>
      </w:r>
      <w:r w:rsidR="00F755BA" w:rsidRPr="00A10280">
        <w:t xml:space="preserve"> </w:t>
      </w:r>
      <w:r w:rsidR="002F1CE5" w:rsidRPr="00A10280">
        <w:t xml:space="preserve">ambos(as) de generales conocidas en estas diligencias, </w:t>
      </w:r>
      <w:r w:rsidR="002A7C90" w:rsidRPr="00A10280">
        <w:t xml:space="preserve">el(la) Defensor(a) Público(a) Laboral Licenciado(a) </w:t>
      </w:r>
      <w:r w:rsidR="00F755BA" w:rsidRPr="00A10280">
        <w:rPr>
          <w:b/>
        </w:rPr>
        <w:t>${</w:t>
      </w:r>
      <w:proofErr w:type="spellStart"/>
      <w:r w:rsidR="0041399B">
        <w:rPr>
          <w:b/>
        </w:rPr>
        <w:t>representante_persona</w:t>
      </w:r>
      <w:bookmarkStart w:id="0" w:name="_GoBack"/>
      <w:bookmarkEnd w:id="0"/>
      <w:proofErr w:type="spellEnd"/>
      <w:r w:rsidR="00F755BA" w:rsidRPr="00A10280">
        <w:rPr>
          <w:b/>
        </w:rPr>
        <w:t>}</w:t>
      </w:r>
      <w:r w:rsidR="002F1CE5" w:rsidRPr="00A10280">
        <w:t xml:space="preserve">, quien se identifica con su documento único de identidad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dui_defensor</w:t>
      </w:r>
      <w:proofErr w:type="spellEnd"/>
      <w:r w:rsidR="00F755BA" w:rsidRPr="00A10280">
        <w:rPr>
          <w:b/>
        </w:rPr>
        <w:t>}</w:t>
      </w:r>
      <w:r w:rsidR="002F1CE5" w:rsidRPr="00A10280">
        <w:t>, y acre</w:t>
      </w:r>
      <w:r w:rsidR="00EA2385" w:rsidRPr="00A10280">
        <w:t>dita su personería por medio de credencial</w:t>
      </w:r>
      <w:r w:rsidR="002F1CE5" w:rsidRPr="00A10280">
        <w:t xml:space="preserve">, la cual se agrega a estas diligencias en fotocopia simple luego de haber sido debidamente confrontada con su original, </w:t>
      </w:r>
      <w:r w:rsidR="00544A2A" w:rsidRPr="00A10280">
        <w:t xml:space="preserve"> y</w:t>
      </w:r>
      <w:r w:rsidR="002D1B89" w:rsidRPr="00A10280">
        <w:t xml:space="preserve"> por la parte patronal en calidad de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tipo_representante</w:t>
      </w:r>
      <w:proofErr w:type="spellEnd"/>
      <w:r w:rsidR="00F755BA" w:rsidRPr="00A10280">
        <w:rPr>
          <w:b/>
        </w:rPr>
        <w:t>}</w:t>
      </w:r>
      <w:r w:rsidR="002D1B89" w:rsidRPr="00A10280">
        <w:t xml:space="preserve"> comparece el</w:t>
      </w:r>
      <w:r w:rsidR="00FE2445" w:rsidRPr="00A10280">
        <w:t>(la)</w:t>
      </w:r>
      <w:r w:rsidR="002D1B89" w:rsidRPr="00A10280">
        <w:t xml:space="preserve"> Licenciado</w:t>
      </w:r>
      <w:r w:rsidR="00FE2445" w:rsidRPr="00A10280">
        <w:t>(a)</w:t>
      </w:r>
      <w:r w:rsidR="002D1B89" w:rsidRPr="00A10280">
        <w:t xml:space="preserve"> </w:t>
      </w:r>
      <w:r w:rsidR="003F3EE5" w:rsidRPr="00A10280">
        <w:rPr>
          <w:b/>
        </w:rPr>
        <w:t>${</w:t>
      </w:r>
      <w:proofErr w:type="spellStart"/>
      <w:r w:rsidR="003F3EE5" w:rsidRPr="00A10280">
        <w:rPr>
          <w:b/>
        </w:rPr>
        <w:t>nombre_representante</w:t>
      </w:r>
      <w:proofErr w:type="spellEnd"/>
      <w:r w:rsidR="003F3EE5" w:rsidRPr="00A10280">
        <w:rPr>
          <w:b/>
        </w:rPr>
        <w:t>}</w:t>
      </w:r>
      <w:r w:rsidR="002D1B89" w:rsidRPr="00A10280">
        <w:t xml:space="preserve">, </w:t>
      </w:r>
      <w:r w:rsidR="00866E70" w:rsidRPr="00A10280">
        <w:t xml:space="preserve">de </w:t>
      </w:r>
      <w:r w:rsidR="00866E70" w:rsidRPr="00A10280">
        <w:rPr>
          <w:b/>
        </w:rPr>
        <w:t>${</w:t>
      </w:r>
      <w:proofErr w:type="spellStart"/>
      <w:r w:rsidR="00866E70" w:rsidRPr="00A10280">
        <w:rPr>
          <w:b/>
        </w:rPr>
        <w:t>edad_representante</w:t>
      </w:r>
      <w:proofErr w:type="spellEnd"/>
      <w:r w:rsidR="00866E70" w:rsidRPr="00A10280">
        <w:rPr>
          <w:b/>
        </w:rPr>
        <w:t>}</w:t>
      </w:r>
      <w:r w:rsidR="00866E70" w:rsidRPr="00A10280">
        <w:t xml:space="preserve"> años de edad</w:t>
      </w:r>
      <w:r w:rsidR="002D1B89" w:rsidRPr="00A10280">
        <w:t xml:space="preserve">, del domicilio de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municipio_representante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estado_civil_representante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profesion_representante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con documento único de identidad número </w:t>
      </w:r>
      <w:r w:rsidR="0031413D" w:rsidRPr="00A10280">
        <w:rPr>
          <w:b/>
        </w:rPr>
        <w:t>${</w:t>
      </w:r>
      <w:proofErr w:type="spellStart"/>
      <w:r w:rsidR="00EA2385" w:rsidRPr="00A10280">
        <w:rPr>
          <w:b/>
        </w:rPr>
        <w:t>dui_representante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y acredita su personería por medio de </w:t>
      </w:r>
      <w:r w:rsidR="00EA2385" w:rsidRPr="00A10280">
        <w:rPr>
          <w:b/>
        </w:rPr>
        <w:t>${</w:t>
      </w:r>
      <w:proofErr w:type="spellStart"/>
      <w:r w:rsidR="00EA2385" w:rsidRPr="00A10280">
        <w:rPr>
          <w:b/>
        </w:rPr>
        <w:t>credencial_defensor</w:t>
      </w:r>
      <w:proofErr w:type="spellEnd"/>
      <w:r w:rsidR="00EA2385" w:rsidRPr="00A10280">
        <w:rPr>
          <w:b/>
        </w:rPr>
        <w:t>}</w:t>
      </w:r>
      <w:r w:rsidR="002D1B89" w:rsidRPr="00A10280">
        <w:t>, el cual se anexa a las presentes diligencias</w:t>
      </w:r>
      <w:r w:rsidR="00F22BCD" w:rsidRPr="00A10280">
        <w:t xml:space="preserve"> con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numero_folios</w:t>
      </w:r>
      <w:proofErr w:type="spellEnd"/>
      <w:r w:rsidR="00F07FA9" w:rsidRPr="00A10280">
        <w:rPr>
          <w:b/>
        </w:rPr>
        <w:t>}</w:t>
      </w:r>
      <w:r w:rsidR="00F22BCD" w:rsidRPr="00A10280">
        <w:t xml:space="preserve"> folios útiles</w:t>
      </w:r>
      <w:r w:rsidR="002D1B89" w:rsidRPr="00A10280">
        <w:t xml:space="preserve"> en fotocopia simple, luego de haber sido debidamente confrontado con su original. EL RESULTADO DE LA AUDIENCIA ES EL SIGUIENTE: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resultado_audiencia</w:t>
      </w:r>
      <w:proofErr w:type="spellEnd"/>
      <w:r w:rsidR="00F07FA9" w:rsidRPr="00A10280">
        <w:rPr>
          <w:b/>
        </w:rPr>
        <w:t>}</w:t>
      </w:r>
      <w:r w:rsidR="004D6A7C" w:rsidRPr="00A10280">
        <w:t xml:space="preserve"> </w:t>
      </w:r>
      <w:r w:rsidR="00325F33" w:rsidRPr="00A10280">
        <w:t xml:space="preserve"> En vista de lo anterior </w:t>
      </w:r>
      <w:proofErr w:type="gramStart"/>
      <w:r w:rsidR="00325F33" w:rsidRPr="00A10280">
        <w:t>el(</w:t>
      </w:r>
      <w:proofErr w:type="gramEnd"/>
      <w:r w:rsidR="00325F33" w:rsidRPr="00A10280">
        <w:t xml:space="preserve">la) SUSCRITO(A) DELEGADO(A) RESUELVE: ARCHIVAR LAS PRESENTES DILIGENCIAS. Y no habiendo nada más que hacer constar se cierra la presente acta y leída que les fue a </w:t>
      </w:r>
      <w:proofErr w:type="gramStart"/>
      <w:r w:rsidR="00325F33" w:rsidRPr="00A10280">
        <w:t>los(</w:t>
      </w:r>
      <w:proofErr w:type="gramEnd"/>
      <w:r w:rsidR="00325F33" w:rsidRPr="00A10280">
        <w:t>las) comparecientes, la ratifican y para constancia firmamos.</w:t>
      </w:r>
    </w:p>
    <w:p w:rsidR="001B533A" w:rsidRPr="00A10280" w:rsidRDefault="001B533A" w:rsidP="00A10280"/>
    <w:sectPr w:rsidR="001B533A" w:rsidRPr="00A10280" w:rsidSect="00DC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5"/>
    <w:rsid w:val="000C18F1"/>
    <w:rsid w:val="001947C0"/>
    <w:rsid w:val="001B533A"/>
    <w:rsid w:val="0020576B"/>
    <w:rsid w:val="00225AA1"/>
    <w:rsid w:val="002A7C90"/>
    <w:rsid w:val="002B3789"/>
    <w:rsid w:val="002D1B89"/>
    <w:rsid w:val="002F1CE5"/>
    <w:rsid w:val="00311306"/>
    <w:rsid w:val="0031413D"/>
    <w:rsid w:val="00325F33"/>
    <w:rsid w:val="003B63D8"/>
    <w:rsid w:val="003F3EE5"/>
    <w:rsid w:val="0041399B"/>
    <w:rsid w:val="004D3856"/>
    <w:rsid w:val="004D6A7C"/>
    <w:rsid w:val="00544A2A"/>
    <w:rsid w:val="007A2D2F"/>
    <w:rsid w:val="008449D9"/>
    <w:rsid w:val="00866E70"/>
    <w:rsid w:val="00882181"/>
    <w:rsid w:val="00A10280"/>
    <w:rsid w:val="00AF5E14"/>
    <w:rsid w:val="00BB046C"/>
    <w:rsid w:val="00CF15C9"/>
    <w:rsid w:val="00DC2E62"/>
    <w:rsid w:val="00EA2385"/>
    <w:rsid w:val="00F07FA9"/>
    <w:rsid w:val="00F14F40"/>
    <w:rsid w:val="00F22BCD"/>
    <w:rsid w:val="00F67A4F"/>
    <w:rsid w:val="00F755BA"/>
    <w:rsid w:val="00FB6580"/>
    <w:rsid w:val="00FE2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568EE-6E60-405C-814B-F8E2431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Documentos\MEMORIA%20SILVIA\DOCTRINA%20JURISPRUDENCIA%20Y%20LEGISLACIONES\Material%20bancario\FORMATOS%20INDIVIDUALES\SIN%20TRABAJADOR\NO%20ACUERDO%20(PRIMERA%20FECHA%20-%20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ACUERDO (PRIMERA FECHA - DEFENSOR - SIN TRABAJADOR)</Template>
  <TotalTime>217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Margarita Segovia</dc:creator>
  <cp:lastModifiedBy>Moisés Daniel Herrera Criollo</cp:lastModifiedBy>
  <cp:revision>9</cp:revision>
  <cp:lastPrinted>2017-03-22T20:36:00Z</cp:lastPrinted>
  <dcterms:created xsi:type="dcterms:W3CDTF">2018-10-08T17:12:00Z</dcterms:created>
  <dcterms:modified xsi:type="dcterms:W3CDTF">2018-10-30T20:41:00Z</dcterms:modified>
</cp:coreProperties>
</file>